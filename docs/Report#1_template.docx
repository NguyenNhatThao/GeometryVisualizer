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384A" w:rsidRPr="008B586B" w:rsidRDefault="00B121D0">
      <w:pPr>
        <w:pStyle w:val="Title"/>
      </w:pPr>
      <w:r>
        <w:rPr>
          <w:b w:val="0"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-195943</wp:posOffset>
                </wp:positionH>
                <wp:positionV relativeFrom="paragraph">
                  <wp:posOffset>2465614</wp:posOffset>
                </wp:positionV>
                <wp:extent cx="6580414" cy="0"/>
                <wp:effectExtent l="0" t="0" r="1143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4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873D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45pt,194.15pt" to="502.7pt,19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sdt>
        <w:sdtPr>
          <w:rPr>
            <w:b w:val="0"/>
            <w:bCs/>
            <w:sz w:val="48"/>
            <w:szCs w:val="48"/>
          </w:rPr>
          <w:alias w:val="Title"/>
          <w:tag w:val=""/>
          <w:id w:val="726351117"/>
          <w:placeholder>
            <w:docPart w:val="1A47271AD36ED64480BC9FBBF8FA4B6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A5372" w:rsidRPr="008B586B">
            <w:rPr>
              <w:b w:val="0"/>
              <w:bCs/>
              <w:sz w:val="48"/>
              <w:szCs w:val="48"/>
            </w:rPr>
            <w:t>Java</w:t>
          </w:r>
          <w:r w:rsidR="002064E6" w:rsidRPr="008B586B">
            <w:rPr>
              <w:b w:val="0"/>
              <w:bCs/>
              <w:sz w:val="48"/>
              <w:szCs w:val="48"/>
            </w:rPr>
            <w:t xml:space="preserve"> </w:t>
          </w:r>
          <w:r>
            <w:rPr>
              <w:b w:val="0"/>
              <w:bCs/>
              <w:sz w:val="48"/>
              <w:szCs w:val="48"/>
            </w:rPr>
            <w:t>Programming</w:t>
          </w:r>
          <w:r>
            <w:rPr>
              <w:b w:val="0"/>
              <w:bCs/>
              <w:sz w:val="48"/>
              <w:szCs w:val="48"/>
            </w:rPr>
            <w:br/>
          </w:r>
          <w:r w:rsidR="006A5372" w:rsidRPr="008B586B">
            <w:rPr>
              <w:b w:val="0"/>
              <w:bCs/>
              <w:sz w:val="48"/>
              <w:szCs w:val="48"/>
            </w:rPr>
            <w:br/>
          </w:r>
          <w:r w:rsidR="00CA55D7" w:rsidRPr="008B586B">
            <w:rPr>
              <w:b w:val="0"/>
              <w:bCs/>
              <w:sz w:val="48"/>
              <w:szCs w:val="48"/>
            </w:rPr>
            <w:t>Report</w:t>
          </w:r>
          <w:r w:rsidR="006A5372" w:rsidRPr="008B586B">
            <w:rPr>
              <w:b w:val="0"/>
              <w:bCs/>
              <w:sz w:val="48"/>
              <w:szCs w:val="48"/>
            </w:rPr>
            <w:t xml:space="preserve"> </w:t>
          </w:r>
          <w:r w:rsidR="00CA55D7" w:rsidRPr="008B586B">
            <w:rPr>
              <w:b w:val="0"/>
              <w:bCs/>
              <w:sz w:val="48"/>
              <w:szCs w:val="48"/>
            </w:rPr>
            <w:t>#</w:t>
          </w:r>
          <w:r w:rsidR="006A5372" w:rsidRPr="008B586B">
            <w:rPr>
              <w:b w:val="0"/>
              <w:bCs/>
              <w:sz w:val="48"/>
              <w:szCs w:val="48"/>
            </w:rPr>
            <w:t xml:space="preserve">1: </w:t>
          </w:r>
          <w:r w:rsidR="00685E09" w:rsidRPr="008B586B">
            <w:rPr>
              <w:b w:val="0"/>
              <w:bCs/>
              <w:sz w:val="48"/>
              <w:szCs w:val="48"/>
            </w:rPr>
            <w:t>Object-oriented programming</w:t>
          </w:r>
          <w:r w:rsidR="006A5372" w:rsidRPr="008B586B">
            <w:rPr>
              <w:b w:val="0"/>
              <w:bCs/>
              <w:sz w:val="48"/>
              <w:szCs w:val="48"/>
            </w:rPr>
            <w:br/>
          </w:r>
          <w:r w:rsidR="004709B8">
            <w:rPr>
              <w:b w:val="0"/>
              <w:bCs/>
              <w:sz w:val="48"/>
              <w:szCs w:val="48"/>
            </w:rPr>
            <w:t>Your p</w:t>
          </w:r>
          <w:r w:rsidR="008B586B">
            <w:rPr>
              <w:b w:val="0"/>
              <w:bCs/>
              <w:sz w:val="48"/>
              <w:szCs w:val="48"/>
            </w:rPr>
            <w:t>roject name</w:t>
          </w:r>
        </w:sdtContent>
      </w:sdt>
    </w:p>
    <w:p w:rsidR="00B00BEF" w:rsidRPr="009C6678" w:rsidRDefault="00B00BEF">
      <w:pPr>
        <w:pStyle w:val="Title2"/>
        <w:rPr>
          <w:b/>
          <w:bCs/>
          <w:lang w:val="fr-FR"/>
        </w:rPr>
      </w:pPr>
      <w:r w:rsidRPr="00D36E11">
        <w:rPr>
          <w:b/>
          <w:bCs/>
          <w:sz w:val="32"/>
          <w:szCs w:val="32"/>
          <w:lang w:val="fr-FR"/>
        </w:rPr>
        <w:t xml:space="preserve">Class : </w:t>
      </w:r>
      <w:r w:rsidR="009A1E1C" w:rsidRPr="00D36E11">
        <w:rPr>
          <w:b/>
          <w:bCs/>
          <w:sz w:val="32"/>
          <w:szCs w:val="32"/>
          <w:lang w:val="fr-FR"/>
        </w:rPr>
        <w:t>18CLC2-KTPM</w:t>
      </w:r>
    </w:p>
    <w:p w:rsidR="00B00BEF" w:rsidRPr="009C6678" w:rsidRDefault="00B121D0">
      <w:pPr>
        <w:pStyle w:val="Title2"/>
        <w:rPr>
          <w:lang w:val="fr-FR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DEBD2" wp14:editId="0A0CBBD9">
                <wp:simplePos x="0" y="0"/>
                <wp:positionH relativeFrom="column">
                  <wp:posOffset>-203200</wp:posOffset>
                </wp:positionH>
                <wp:positionV relativeFrom="paragraph">
                  <wp:posOffset>101419</wp:posOffset>
                </wp:positionV>
                <wp:extent cx="6579870" cy="0"/>
                <wp:effectExtent l="0" t="0" r="1143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9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F04D0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8pt" to="502.1pt,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00BEF" w:rsidRPr="00BE0B91" w:rsidTr="006D7797">
        <w:tc>
          <w:tcPr>
            <w:tcW w:w="4675" w:type="dxa"/>
          </w:tcPr>
          <w:p w:rsidR="00B00BEF" w:rsidRPr="00586368" w:rsidRDefault="00C72EEF">
            <w:pPr>
              <w:pStyle w:val="Title2"/>
              <w:rPr>
                <w:sz w:val="28"/>
                <w:szCs w:val="28"/>
                <w:lang w:val="fr-FR"/>
              </w:rPr>
            </w:pPr>
            <w:r w:rsidRPr="00586368">
              <w:rPr>
                <w:b/>
                <w:bCs/>
                <w:sz w:val="28"/>
                <w:szCs w:val="28"/>
                <w:lang w:val="fr-FR"/>
              </w:rPr>
              <w:t>Your group</w:t>
            </w:r>
            <w:r w:rsidR="00B00BEF" w:rsidRPr="00586368">
              <w:rPr>
                <w:sz w:val="28"/>
                <w:szCs w:val="28"/>
                <w:lang w:val="fr-FR"/>
              </w:rPr>
              <w:t>:</w:t>
            </w:r>
          </w:p>
        </w:tc>
        <w:tc>
          <w:tcPr>
            <w:tcW w:w="4675" w:type="dxa"/>
          </w:tcPr>
          <w:p w:rsidR="00B00BEF" w:rsidRPr="00586368" w:rsidRDefault="003935F0" w:rsidP="006D7797">
            <w:pPr>
              <w:pStyle w:val="Title2"/>
              <w:spacing w:line="360" w:lineRule="auto"/>
              <w:jc w:val="left"/>
              <w:rPr>
                <w:b/>
                <w:bCs/>
                <w:sz w:val="28"/>
                <w:szCs w:val="28"/>
              </w:rPr>
            </w:pPr>
            <w:r w:rsidRPr="00586368">
              <w:rPr>
                <w:b/>
                <w:bCs/>
                <w:sz w:val="28"/>
                <w:szCs w:val="28"/>
              </w:rPr>
              <w:t>Full name</w:t>
            </w:r>
            <w:r w:rsidR="00B00BEF" w:rsidRPr="00586368">
              <w:rPr>
                <w:b/>
                <w:bCs/>
                <w:sz w:val="28"/>
                <w:szCs w:val="28"/>
              </w:rPr>
              <w:t xml:space="preserve"> 1 – </w:t>
            </w:r>
            <w:r w:rsidR="001A2231" w:rsidRPr="00586368">
              <w:rPr>
                <w:b/>
                <w:bCs/>
                <w:sz w:val="28"/>
                <w:szCs w:val="28"/>
              </w:rPr>
              <w:t>Student ID</w:t>
            </w:r>
            <w:r w:rsidR="00B00BEF" w:rsidRPr="00586368">
              <w:rPr>
                <w:b/>
                <w:bCs/>
                <w:sz w:val="28"/>
                <w:szCs w:val="28"/>
              </w:rPr>
              <w:t xml:space="preserve"> 1</w:t>
            </w:r>
          </w:p>
          <w:p w:rsidR="00B00BEF" w:rsidRPr="00586368" w:rsidRDefault="009B668E" w:rsidP="006D7797">
            <w:pPr>
              <w:pStyle w:val="Title2"/>
              <w:spacing w:line="360" w:lineRule="auto"/>
              <w:jc w:val="left"/>
              <w:rPr>
                <w:b/>
                <w:bCs/>
                <w:sz w:val="28"/>
                <w:szCs w:val="28"/>
              </w:rPr>
            </w:pPr>
            <w:r w:rsidRPr="00586368">
              <w:rPr>
                <w:b/>
                <w:bCs/>
                <w:sz w:val="28"/>
                <w:szCs w:val="28"/>
              </w:rPr>
              <w:t>Full name</w:t>
            </w:r>
            <w:r w:rsidR="00B00BEF" w:rsidRPr="00586368">
              <w:rPr>
                <w:b/>
                <w:bCs/>
                <w:sz w:val="28"/>
                <w:szCs w:val="28"/>
              </w:rPr>
              <w:t xml:space="preserve"> 2 – </w:t>
            </w:r>
            <w:r w:rsidR="000766A0" w:rsidRPr="00586368">
              <w:rPr>
                <w:b/>
                <w:bCs/>
                <w:sz w:val="28"/>
                <w:szCs w:val="28"/>
              </w:rPr>
              <w:t>Student ID</w:t>
            </w:r>
            <w:r w:rsidR="00B00BEF" w:rsidRPr="00586368">
              <w:rPr>
                <w:b/>
                <w:bCs/>
                <w:sz w:val="28"/>
                <w:szCs w:val="28"/>
              </w:rPr>
              <w:t xml:space="preserve"> 2</w:t>
            </w:r>
          </w:p>
          <w:p w:rsidR="00B00BEF" w:rsidRPr="00586368" w:rsidRDefault="00933863" w:rsidP="006D7797">
            <w:pPr>
              <w:pStyle w:val="Title2"/>
              <w:spacing w:line="360" w:lineRule="auto"/>
              <w:jc w:val="left"/>
              <w:rPr>
                <w:sz w:val="28"/>
                <w:szCs w:val="28"/>
              </w:rPr>
            </w:pPr>
            <w:r w:rsidRPr="00586368">
              <w:rPr>
                <w:b/>
                <w:bCs/>
                <w:sz w:val="28"/>
                <w:szCs w:val="28"/>
              </w:rPr>
              <w:t>Full name</w:t>
            </w:r>
            <w:r w:rsidR="00B00BEF" w:rsidRPr="00586368">
              <w:rPr>
                <w:b/>
                <w:bCs/>
                <w:sz w:val="28"/>
                <w:szCs w:val="28"/>
              </w:rPr>
              <w:t xml:space="preserve"> </w:t>
            </w:r>
            <w:r w:rsidRPr="00586368">
              <w:rPr>
                <w:b/>
                <w:bCs/>
                <w:sz w:val="28"/>
                <w:szCs w:val="28"/>
              </w:rPr>
              <w:t>3</w:t>
            </w:r>
            <w:r w:rsidR="00B00BEF" w:rsidRPr="00586368">
              <w:rPr>
                <w:b/>
                <w:bCs/>
                <w:sz w:val="28"/>
                <w:szCs w:val="28"/>
              </w:rPr>
              <w:t xml:space="preserve"> – </w:t>
            </w:r>
            <w:r w:rsidR="00BE0B91" w:rsidRPr="00586368">
              <w:rPr>
                <w:b/>
                <w:bCs/>
                <w:sz w:val="28"/>
                <w:szCs w:val="28"/>
              </w:rPr>
              <w:t>Student ID</w:t>
            </w:r>
            <w:r w:rsidR="00B00BEF" w:rsidRPr="00586368">
              <w:rPr>
                <w:b/>
                <w:bCs/>
                <w:sz w:val="28"/>
                <w:szCs w:val="28"/>
              </w:rPr>
              <w:t xml:space="preserve"> </w:t>
            </w:r>
            <w:r w:rsidR="00BE0B91" w:rsidRPr="00586368">
              <w:rPr>
                <w:b/>
                <w:bCs/>
                <w:sz w:val="28"/>
                <w:szCs w:val="28"/>
              </w:rPr>
              <w:t>3</w:t>
            </w:r>
          </w:p>
        </w:tc>
      </w:tr>
    </w:tbl>
    <w:p w:rsidR="0079384A" w:rsidRPr="00BE0B91" w:rsidRDefault="0079384A">
      <w:pPr>
        <w:pStyle w:val="Title2"/>
      </w:pPr>
    </w:p>
    <w:p w:rsidR="0079384A" w:rsidRPr="00BE0B91" w:rsidRDefault="0079384A"/>
    <w:p w:rsidR="0079384A" w:rsidRPr="00BE0B91" w:rsidRDefault="00F00F83">
      <w:r w:rsidRPr="00BE0B91">
        <w:br w:type="page"/>
      </w:r>
    </w:p>
    <w:sdt>
      <w:sdtPr>
        <w:rPr>
          <w:rFonts w:asciiTheme="minorHAnsi" w:eastAsiaTheme="minorEastAsia" w:hAnsiTheme="minorHAnsi" w:cstheme="minorBidi"/>
          <w:kern w:val="24"/>
          <w:sz w:val="24"/>
          <w:szCs w:val="24"/>
          <w:lang w:val="fr-FR"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9384A" w:rsidRPr="009C6678" w:rsidRDefault="00FD79EC">
          <w:pPr>
            <w:pStyle w:val="TOCHeading"/>
            <w:rPr>
              <w:lang w:val="fr-FR"/>
            </w:rPr>
          </w:pPr>
          <w:r>
            <w:rPr>
              <w:lang w:val="fr-FR"/>
            </w:rPr>
            <w:t>Table of content</w:t>
          </w:r>
        </w:p>
        <w:p w:rsidR="009455A7" w:rsidRDefault="00F00F83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r w:rsidRPr="009C6678">
            <w:rPr>
              <w:lang w:val="fr-FR"/>
            </w:rPr>
            <w:fldChar w:fldCharType="begin"/>
          </w:r>
          <w:r w:rsidRPr="009C6678">
            <w:rPr>
              <w:lang w:val="fr-FR"/>
            </w:rPr>
            <w:instrText xml:space="preserve"> TOC \o "1-3" \h \z \u </w:instrText>
          </w:r>
          <w:r w:rsidRPr="009C6678">
            <w:rPr>
              <w:lang w:val="fr-FR"/>
            </w:rPr>
            <w:fldChar w:fldCharType="separate"/>
          </w:r>
          <w:hyperlink w:anchor="_Toc54770434" w:history="1">
            <w:r w:rsidR="009455A7" w:rsidRPr="00D85C92">
              <w:rPr>
                <w:rStyle w:val="Hyperlink"/>
                <w:noProof/>
                <w:lang w:val="fr-FR"/>
              </w:rPr>
              <w:t>Revision History</w:t>
            </w:r>
            <w:r w:rsidR="009455A7">
              <w:rPr>
                <w:noProof/>
                <w:webHidden/>
              </w:rPr>
              <w:tab/>
            </w:r>
            <w:r w:rsidR="009455A7">
              <w:rPr>
                <w:noProof/>
                <w:webHidden/>
              </w:rPr>
              <w:fldChar w:fldCharType="begin"/>
            </w:r>
            <w:r w:rsidR="009455A7">
              <w:rPr>
                <w:noProof/>
                <w:webHidden/>
              </w:rPr>
              <w:instrText xml:space="preserve"> PAGEREF _Toc54770434 \h </w:instrText>
            </w:r>
            <w:r w:rsidR="009455A7">
              <w:rPr>
                <w:noProof/>
                <w:webHidden/>
              </w:rPr>
            </w:r>
            <w:r w:rsidR="009455A7">
              <w:rPr>
                <w:noProof/>
                <w:webHidden/>
              </w:rPr>
              <w:fldChar w:fldCharType="separate"/>
            </w:r>
            <w:r w:rsidR="009455A7">
              <w:rPr>
                <w:noProof/>
                <w:webHidden/>
              </w:rPr>
              <w:t>3</w:t>
            </w:r>
            <w:r w:rsidR="009455A7">
              <w:rPr>
                <w:noProof/>
                <w:webHidden/>
              </w:rPr>
              <w:fldChar w:fldCharType="end"/>
            </w:r>
          </w:hyperlink>
        </w:p>
        <w:p w:rsidR="009455A7" w:rsidRDefault="009455A7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4770435" w:history="1">
            <w:r w:rsidRPr="00D85C92">
              <w:rPr>
                <w:rStyle w:val="Hyperlink"/>
                <w:noProof/>
                <w:lang w:val="fr-FR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5A7" w:rsidRDefault="009455A7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4770436" w:history="1">
            <w:r w:rsidRPr="00D85C92">
              <w:rPr>
                <w:rStyle w:val="Hyperlink"/>
                <w:noProof/>
              </w:rPr>
              <w:t>Analysis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5A7" w:rsidRDefault="009455A7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4770437" w:history="1">
            <w:r w:rsidRPr="00D85C92">
              <w:rPr>
                <w:rStyle w:val="Hyperlink"/>
                <w:noProof/>
                <w:lang w:val="fr-FR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5A7" w:rsidRDefault="009455A7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4770438" w:history="1">
            <w:r w:rsidRPr="00D85C92">
              <w:rPr>
                <w:rStyle w:val="Hyperlink"/>
                <w:noProof/>
                <w:lang w:val="fr-FR"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5A7" w:rsidRDefault="009455A7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4770439" w:history="1">
            <w:r w:rsidRPr="00D85C92">
              <w:rPr>
                <w:rStyle w:val="Hyperlink"/>
                <w:noProof/>
                <w:lang w:val="fr-FR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5A7" w:rsidRDefault="009455A7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4770440" w:history="1">
            <w:r w:rsidRPr="00D85C9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84A" w:rsidRPr="009C6678" w:rsidRDefault="00F00F83">
          <w:pPr>
            <w:ind w:firstLine="0"/>
            <w:rPr>
              <w:lang w:val="fr-FR"/>
            </w:rPr>
          </w:pPr>
          <w:r w:rsidRPr="009C6678"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70124B" w:rsidRPr="009C6678" w:rsidRDefault="0070124B">
      <w:pPr>
        <w:rPr>
          <w:rFonts w:asciiTheme="majorHAnsi" w:eastAsiaTheme="majorEastAsia" w:hAnsiTheme="majorHAnsi" w:cstheme="majorBidi"/>
          <w:lang w:val="fr-FR"/>
        </w:rPr>
      </w:pPr>
      <w:r w:rsidRPr="009C6678">
        <w:rPr>
          <w:lang w:val="fr-FR"/>
        </w:rPr>
        <w:br w:type="page"/>
      </w:r>
    </w:p>
    <w:p w:rsidR="0079384A" w:rsidRPr="009C6678" w:rsidRDefault="00FE0508" w:rsidP="00ED01D7">
      <w:pPr>
        <w:pStyle w:val="Heading1"/>
        <w:rPr>
          <w:lang w:val="fr-FR"/>
        </w:rPr>
      </w:pPr>
      <w:bookmarkStart w:id="0" w:name="_Toc54770434"/>
      <w:r w:rsidRPr="00FE0508">
        <w:rPr>
          <w:lang w:val="fr-FR"/>
        </w:rPr>
        <w:lastRenderedPageBreak/>
        <w:t>Revision History</w:t>
      </w:r>
      <w:bookmarkEnd w:id="0"/>
    </w:p>
    <w:p w:rsidR="0070124B" w:rsidRPr="000B72C0" w:rsidRDefault="00C824D1" w:rsidP="00C824D1">
      <w:pPr>
        <w:pStyle w:val="NoSpacing"/>
      </w:pPr>
      <w:r w:rsidRPr="000B72C0">
        <w:t>[</w:t>
      </w:r>
      <w:r w:rsidR="000B72C0" w:rsidRPr="000B72C0">
        <w:rPr>
          <w:i/>
          <w:iCs/>
        </w:rPr>
        <w:t>Provide in this section a revision history table. A such sample table is given below</w:t>
      </w:r>
      <w:r w:rsidRPr="000B72C0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246"/>
        <w:gridCol w:w="2147"/>
        <w:gridCol w:w="1996"/>
      </w:tblGrid>
      <w:tr w:rsidR="002A74F7" w:rsidRPr="00983862" w:rsidTr="00735782">
        <w:trPr>
          <w:trHeight w:val="288"/>
        </w:trPr>
        <w:tc>
          <w:tcPr>
            <w:tcW w:w="2286" w:type="dxa"/>
          </w:tcPr>
          <w:p w:rsidR="002A74F7" w:rsidRPr="00D35017" w:rsidRDefault="002A74F7" w:rsidP="00C90CFA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  <w:t>Date</w:t>
            </w:r>
          </w:p>
        </w:tc>
        <w:tc>
          <w:tcPr>
            <w:tcW w:w="2246" w:type="dxa"/>
          </w:tcPr>
          <w:p w:rsidR="002A74F7" w:rsidRPr="00983862" w:rsidRDefault="002A74F7" w:rsidP="00C90CFA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983862">
              <w:rPr>
                <w:rFonts w:ascii="Arial" w:hAnsi="Arial" w:cs="Arial"/>
                <w:b/>
                <w:color w:val="0000FF"/>
                <w:sz w:val="22"/>
                <w:szCs w:val="22"/>
              </w:rPr>
              <w:t>Version</w:t>
            </w:r>
          </w:p>
        </w:tc>
        <w:tc>
          <w:tcPr>
            <w:tcW w:w="1996" w:type="dxa"/>
          </w:tcPr>
          <w:p w:rsidR="002A74F7" w:rsidRDefault="002A74F7" w:rsidP="00C90CFA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  <w:t>Description</w:t>
            </w:r>
          </w:p>
        </w:tc>
        <w:tc>
          <w:tcPr>
            <w:tcW w:w="1996" w:type="dxa"/>
          </w:tcPr>
          <w:p w:rsidR="002A74F7" w:rsidRDefault="002A74F7" w:rsidP="00C90CFA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  <w:t>Author</w:t>
            </w:r>
          </w:p>
        </w:tc>
      </w:tr>
      <w:tr w:rsidR="002A74F7" w:rsidTr="00735782">
        <w:trPr>
          <w:trHeight w:val="288"/>
        </w:trPr>
        <w:tc>
          <w:tcPr>
            <w:tcW w:w="2286" w:type="dxa"/>
          </w:tcPr>
          <w:p w:rsidR="002A74F7" w:rsidRDefault="002A74F7" w:rsidP="00317318">
            <w:pPr>
              <w:spacing w:before="100" w:beforeAutospacing="1" w:after="100" w:afterAutospacing="1"/>
              <w:ind w:firstLine="72"/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D35017">
              <w:rPr>
                <w:rFonts w:ascii="Arial" w:hAnsi="Arial" w:cs="Arial"/>
                <w:color w:val="0000FF"/>
                <w:sz w:val="22"/>
                <w:szCs w:val="22"/>
              </w:rPr>
              <w:t>&lt;dd/mmm/yy&gt;</w:t>
            </w:r>
          </w:p>
        </w:tc>
        <w:tc>
          <w:tcPr>
            <w:tcW w:w="2246" w:type="dxa"/>
          </w:tcPr>
          <w:p w:rsidR="002A74F7" w:rsidRDefault="002A74F7" w:rsidP="00C76D9E">
            <w:pPr>
              <w:spacing w:before="100" w:beforeAutospacing="1" w:after="100" w:afterAutospacing="1"/>
              <w:ind w:firstLine="32"/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D35017">
              <w:rPr>
                <w:rFonts w:ascii="Arial" w:hAnsi="Arial" w:cs="Arial"/>
                <w:color w:val="0000FF"/>
                <w:sz w:val="22"/>
                <w:szCs w:val="22"/>
              </w:rPr>
              <w:t>&lt;x.x&gt;</w:t>
            </w:r>
          </w:p>
        </w:tc>
        <w:tc>
          <w:tcPr>
            <w:tcW w:w="1996" w:type="dxa"/>
          </w:tcPr>
          <w:p w:rsidR="002A74F7" w:rsidRPr="00D3501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D35017">
              <w:rPr>
                <w:rFonts w:ascii="Arial" w:hAnsi="Arial" w:cs="Arial"/>
                <w:color w:val="0000FF"/>
                <w:sz w:val="22"/>
                <w:szCs w:val="22"/>
              </w:rPr>
              <w:t>&lt;details&gt;</w:t>
            </w:r>
          </w:p>
        </w:tc>
        <w:tc>
          <w:tcPr>
            <w:tcW w:w="1996" w:type="dxa"/>
          </w:tcPr>
          <w:p w:rsidR="002A74F7" w:rsidRPr="00D3501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val="vi-VN"/>
              </w:rPr>
              <w:t>&lt;name&gt;</w:t>
            </w:r>
          </w:p>
        </w:tc>
      </w:tr>
      <w:tr w:rsidR="002A74F7" w:rsidTr="00735782">
        <w:trPr>
          <w:trHeight w:val="288"/>
        </w:trPr>
        <w:tc>
          <w:tcPr>
            <w:tcW w:w="2286" w:type="dxa"/>
          </w:tcPr>
          <w:p w:rsidR="002A74F7" w:rsidRPr="00D35017" w:rsidRDefault="002A74F7" w:rsidP="00642DF6">
            <w:pPr>
              <w:spacing w:before="100" w:beforeAutospacing="1" w:after="100" w:afterAutospacing="1"/>
              <w:ind w:firstLine="7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2246" w:type="dxa"/>
          </w:tcPr>
          <w:p w:rsidR="002A74F7" w:rsidRPr="00D35017" w:rsidRDefault="002A74F7" w:rsidP="00C76D9E">
            <w:pPr>
              <w:spacing w:before="100" w:beforeAutospacing="1" w:after="100" w:afterAutospacing="1"/>
              <w:ind w:firstLine="3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:rsidR="002A74F7" w:rsidRPr="00D3501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:rsidR="002A74F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  <w:lang w:val="vi-VN"/>
              </w:rPr>
            </w:pPr>
          </w:p>
        </w:tc>
      </w:tr>
      <w:tr w:rsidR="002A74F7" w:rsidTr="00735782">
        <w:trPr>
          <w:trHeight w:val="288"/>
        </w:trPr>
        <w:tc>
          <w:tcPr>
            <w:tcW w:w="2286" w:type="dxa"/>
          </w:tcPr>
          <w:p w:rsidR="002A74F7" w:rsidRPr="00D35017" w:rsidRDefault="002A74F7" w:rsidP="00642DF6">
            <w:pPr>
              <w:spacing w:before="100" w:beforeAutospacing="1" w:after="100" w:afterAutospacing="1"/>
              <w:ind w:firstLine="7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2246" w:type="dxa"/>
          </w:tcPr>
          <w:p w:rsidR="002A74F7" w:rsidRPr="00D35017" w:rsidRDefault="002A74F7" w:rsidP="00C76D9E">
            <w:pPr>
              <w:spacing w:before="100" w:beforeAutospacing="1" w:after="100" w:afterAutospacing="1"/>
              <w:ind w:firstLine="3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:rsidR="002A74F7" w:rsidRPr="00D3501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:rsidR="002A74F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  <w:lang w:val="vi-VN"/>
              </w:rPr>
            </w:pPr>
          </w:p>
        </w:tc>
      </w:tr>
      <w:tr w:rsidR="002A74F7" w:rsidTr="00735782">
        <w:trPr>
          <w:trHeight w:val="288"/>
        </w:trPr>
        <w:tc>
          <w:tcPr>
            <w:tcW w:w="2286" w:type="dxa"/>
          </w:tcPr>
          <w:p w:rsidR="002A74F7" w:rsidRPr="00D35017" w:rsidRDefault="002A74F7" w:rsidP="00642DF6">
            <w:pPr>
              <w:spacing w:before="100" w:beforeAutospacing="1" w:after="100" w:afterAutospacing="1"/>
              <w:ind w:firstLine="7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2246" w:type="dxa"/>
          </w:tcPr>
          <w:p w:rsidR="002A74F7" w:rsidRPr="00D35017" w:rsidRDefault="002A74F7" w:rsidP="00C76D9E">
            <w:pPr>
              <w:spacing w:before="100" w:beforeAutospacing="1" w:after="100" w:afterAutospacing="1"/>
              <w:ind w:firstLine="3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:rsidR="002A74F7" w:rsidRPr="00D3501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:rsidR="002A74F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  <w:lang w:val="vi-VN"/>
              </w:rPr>
            </w:pPr>
          </w:p>
        </w:tc>
      </w:tr>
    </w:tbl>
    <w:p w:rsidR="0070124B" w:rsidRPr="009C6678" w:rsidRDefault="0070124B" w:rsidP="00C824D1">
      <w:pPr>
        <w:pStyle w:val="NoSpacing"/>
        <w:rPr>
          <w:lang w:val="fr-FR"/>
        </w:rPr>
      </w:pPr>
    </w:p>
    <w:p w:rsidR="0070124B" w:rsidRPr="009C6678" w:rsidRDefault="0070124B">
      <w:pPr>
        <w:rPr>
          <w:kern w:val="0"/>
          <w:lang w:val="fr-FR"/>
        </w:rPr>
      </w:pPr>
      <w:r w:rsidRPr="009C6678">
        <w:rPr>
          <w:lang w:val="fr-FR"/>
        </w:rPr>
        <w:br w:type="page"/>
      </w:r>
    </w:p>
    <w:p w:rsidR="0070124B" w:rsidRPr="009C6678" w:rsidRDefault="005E1DF4" w:rsidP="00ED01D7">
      <w:pPr>
        <w:pStyle w:val="Heading1"/>
        <w:rPr>
          <w:lang w:val="fr-FR"/>
        </w:rPr>
      </w:pPr>
      <w:bookmarkStart w:id="1" w:name="_Toc54770435"/>
      <w:r>
        <w:rPr>
          <w:lang w:val="fr-FR"/>
        </w:rPr>
        <w:lastRenderedPageBreak/>
        <w:t>Introduction</w:t>
      </w:r>
      <w:bookmarkEnd w:id="1"/>
    </w:p>
    <w:p w:rsidR="00364996" w:rsidRPr="007B346B" w:rsidRDefault="0070124B" w:rsidP="00C824D1">
      <w:pPr>
        <w:pStyle w:val="NoSpacing"/>
        <w:rPr>
          <w:i/>
          <w:iCs/>
          <w:lang w:val="vi-VN"/>
        </w:rPr>
      </w:pPr>
      <w:r w:rsidRPr="007B346B">
        <w:rPr>
          <w:i/>
          <w:iCs/>
          <w:lang w:val="fr-FR"/>
        </w:rPr>
        <w:t>[</w:t>
      </w:r>
      <w:r w:rsidR="00B73CF4" w:rsidRPr="007B346B">
        <w:rPr>
          <w:i/>
          <w:iCs/>
          <w:lang w:val="fr-FR"/>
        </w:rPr>
        <w:t>You present here</w:t>
      </w:r>
      <w:r w:rsidR="00364996" w:rsidRPr="007B346B">
        <w:rPr>
          <w:i/>
          <w:iCs/>
          <w:lang w:val="vi-VN"/>
        </w:rPr>
        <w:t>:</w:t>
      </w:r>
    </w:p>
    <w:p w:rsidR="00B16014" w:rsidRPr="007B346B" w:rsidRDefault="00A2006A" w:rsidP="00C824D1">
      <w:pPr>
        <w:pStyle w:val="NoSpacing"/>
        <w:numPr>
          <w:ilvl w:val="0"/>
          <w:numId w:val="12"/>
        </w:numPr>
        <w:rPr>
          <w:i/>
          <w:iCs/>
          <w:lang w:val="fr-FR"/>
        </w:rPr>
      </w:pPr>
      <w:r w:rsidRPr="007B346B">
        <w:rPr>
          <w:i/>
          <w:iCs/>
          <w:lang w:val="fr-FR"/>
        </w:rPr>
        <w:t xml:space="preserve">The context of the project </w:t>
      </w:r>
    </w:p>
    <w:p w:rsidR="00B16014" w:rsidRPr="007B346B" w:rsidRDefault="00721710" w:rsidP="00C824D1">
      <w:pPr>
        <w:pStyle w:val="NoSpacing"/>
        <w:numPr>
          <w:ilvl w:val="0"/>
          <w:numId w:val="12"/>
        </w:numPr>
        <w:rPr>
          <w:i/>
          <w:iCs/>
          <w:lang w:val="fr-FR"/>
        </w:rPr>
      </w:pPr>
      <w:r w:rsidRPr="007B346B">
        <w:rPr>
          <w:i/>
          <w:iCs/>
          <w:lang w:val="fr-FR"/>
        </w:rPr>
        <w:t>Give the reason</w:t>
      </w:r>
      <w:r w:rsidR="00A52506" w:rsidRPr="007B346B">
        <w:rPr>
          <w:i/>
          <w:iCs/>
          <w:lang w:val="fr-FR"/>
        </w:rPr>
        <w:t xml:space="preserve"> why </w:t>
      </w:r>
      <w:r w:rsidR="00E74CF6" w:rsidRPr="007B346B">
        <w:rPr>
          <w:i/>
          <w:iCs/>
          <w:lang w:val="fr-FR"/>
        </w:rPr>
        <w:t xml:space="preserve">you choose this topic </w:t>
      </w:r>
    </w:p>
    <w:p w:rsidR="00572980" w:rsidRDefault="00B12FBB" w:rsidP="00ED16D2">
      <w:pPr>
        <w:pStyle w:val="NoSpacing"/>
        <w:numPr>
          <w:ilvl w:val="0"/>
          <w:numId w:val="12"/>
        </w:numPr>
        <w:jc w:val="both"/>
        <w:rPr>
          <w:i/>
          <w:iCs/>
        </w:rPr>
      </w:pPr>
      <w:r w:rsidRPr="007B346B">
        <w:rPr>
          <w:i/>
          <w:iCs/>
        </w:rPr>
        <w:t>Review</w:t>
      </w:r>
      <w:r w:rsidRPr="007B346B">
        <w:rPr>
          <w:i/>
          <w:iCs/>
        </w:rPr>
        <w:t xml:space="preserve"> existing applications / resources, </w:t>
      </w:r>
      <w:r w:rsidR="00EA0E79" w:rsidRPr="007B346B">
        <w:rPr>
          <w:i/>
          <w:iCs/>
        </w:rPr>
        <w:t>which functionnalities did</w:t>
      </w:r>
      <w:r w:rsidRPr="007B346B">
        <w:rPr>
          <w:i/>
          <w:iCs/>
        </w:rPr>
        <w:t xml:space="preserve"> these systems provid</w:t>
      </w:r>
      <w:r w:rsidR="00FB5180">
        <w:rPr>
          <w:i/>
          <w:iCs/>
        </w:rPr>
        <w:t>e</w:t>
      </w:r>
    </w:p>
    <w:p w:rsidR="00B12FBB" w:rsidRDefault="00572980" w:rsidP="00ED16D2">
      <w:pPr>
        <w:pStyle w:val="NoSpacing"/>
        <w:numPr>
          <w:ilvl w:val="0"/>
          <w:numId w:val="12"/>
        </w:numPr>
        <w:jc w:val="both"/>
        <w:rPr>
          <w:i/>
          <w:iCs/>
        </w:rPr>
      </w:pPr>
      <w:r>
        <w:rPr>
          <w:i/>
          <w:iCs/>
        </w:rPr>
        <w:t xml:space="preserve">Propose the requirements (including functionnal and non-functional requirements) of your proposed system, </w:t>
      </w:r>
      <w:r w:rsidR="00B12FBB" w:rsidRPr="007B346B">
        <w:rPr>
          <w:i/>
          <w:iCs/>
        </w:rPr>
        <w:t>clearly explain the differences</w:t>
      </w:r>
      <w:r w:rsidR="00D272CE" w:rsidRPr="007B346B">
        <w:rPr>
          <w:i/>
          <w:iCs/>
        </w:rPr>
        <w:t>/improvements</w:t>
      </w:r>
      <w:r w:rsidR="00B12FBB" w:rsidRPr="007B346B">
        <w:rPr>
          <w:i/>
          <w:iCs/>
        </w:rPr>
        <w:t xml:space="preserve"> between yours and the existing application.</w:t>
      </w:r>
    </w:p>
    <w:p w:rsidR="00080465" w:rsidRPr="007B346B" w:rsidRDefault="00080465" w:rsidP="00ED16D2">
      <w:pPr>
        <w:pStyle w:val="NoSpacing"/>
        <w:numPr>
          <w:ilvl w:val="0"/>
          <w:numId w:val="12"/>
        </w:numPr>
        <w:jc w:val="both"/>
        <w:rPr>
          <w:i/>
          <w:iCs/>
        </w:rPr>
      </w:pPr>
      <w:r>
        <w:rPr>
          <w:i/>
          <w:iCs/>
        </w:rPr>
        <w:t>Also define the scope of your project</w:t>
      </w:r>
    </w:p>
    <w:p w:rsidR="00E12E2D" w:rsidRPr="007B346B" w:rsidRDefault="00B12FBB" w:rsidP="00C824D1">
      <w:pPr>
        <w:pStyle w:val="NoSpacing"/>
        <w:numPr>
          <w:ilvl w:val="0"/>
          <w:numId w:val="12"/>
        </w:numPr>
        <w:rPr>
          <w:i/>
          <w:iCs/>
        </w:rPr>
      </w:pPr>
      <w:r w:rsidRPr="007B346B">
        <w:rPr>
          <w:i/>
          <w:iCs/>
        </w:rPr>
        <w:t>Also present the expected outcome of this project</w:t>
      </w:r>
    </w:p>
    <w:p w:rsidR="00CA2820" w:rsidRPr="007B346B" w:rsidRDefault="0070124B" w:rsidP="00FC7DB7">
      <w:pPr>
        <w:pStyle w:val="NoSpacing"/>
        <w:rPr>
          <w:i/>
          <w:iCs/>
        </w:rPr>
      </w:pPr>
      <w:r w:rsidRPr="007B346B">
        <w:rPr>
          <w:i/>
          <w:iCs/>
        </w:rPr>
        <w:t>]</w:t>
      </w:r>
    </w:p>
    <w:p w:rsidR="007B346B" w:rsidRPr="00CE55B6" w:rsidRDefault="007B346B" w:rsidP="00FC7DB7">
      <w:pPr>
        <w:pStyle w:val="NoSpacing"/>
        <w:rPr>
          <w:i/>
          <w:iCs/>
        </w:rPr>
      </w:pPr>
    </w:p>
    <w:p w:rsidR="00ED01D7" w:rsidRPr="00664FDF" w:rsidRDefault="00ED01D7" w:rsidP="00C824D1">
      <w:pPr>
        <w:pStyle w:val="NoSpacing"/>
      </w:pPr>
    </w:p>
    <w:p w:rsidR="00ED01D7" w:rsidRPr="00664FDF" w:rsidRDefault="00ED01D7">
      <w:pPr>
        <w:rPr>
          <w:kern w:val="0"/>
        </w:rPr>
      </w:pPr>
      <w:r w:rsidRPr="00664FDF">
        <w:br w:type="page"/>
      </w:r>
    </w:p>
    <w:p w:rsidR="00ED01D7" w:rsidRPr="00664FDF" w:rsidRDefault="00C34A20" w:rsidP="00294783">
      <w:pPr>
        <w:pStyle w:val="Heading1"/>
      </w:pPr>
      <w:bookmarkStart w:id="2" w:name="_Toc54770436"/>
      <w:r w:rsidRPr="00664FDF">
        <w:lastRenderedPageBreak/>
        <w:t>Analysis and design</w:t>
      </w:r>
      <w:bookmarkEnd w:id="2"/>
    </w:p>
    <w:p w:rsidR="00664FDF" w:rsidRPr="000B62AA" w:rsidRDefault="00CD0B96" w:rsidP="00C90A74">
      <w:pPr>
        <w:pStyle w:val="NoSpacing"/>
        <w:jc w:val="both"/>
        <w:rPr>
          <w:i/>
          <w:iCs/>
        </w:rPr>
      </w:pPr>
      <w:r w:rsidRPr="000B62AA">
        <w:rPr>
          <w:i/>
          <w:iCs/>
        </w:rPr>
        <w:t>[</w:t>
      </w:r>
      <w:r w:rsidR="00614AC3">
        <w:rPr>
          <w:i/>
          <w:iCs/>
        </w:rPr>
        <w:t xml:space="preserve"> </w:t>
      </w:r>
      <w:r w:rsidR="00664FDF" w:rsidRPr="000B62AA">
        <w:rPr>
          <w:i/>
          <w:iCs/>
        </w:rPr>
        <w:t xml:space="preserve">Provide the class diagram to show the organization of your code to be implemented. (If possible, </w:t>
      </w:r>
      <w:r w:rsidR="00FA4E05">
        <w:rPr>
          <w:i/>
          <w:iCs/>
        </w:rPr>
        <w:t>present</w:t>
      </w:r>
      <w:r w:rsidR="00664FDF" w:rsidRPr="000B62AA">
        <w:rPr>
          <w:i/>
          <w:iCs/>
        </w:rPr>
        <w:t xml:space="preserve"> a general diagram to better </w:t>
      </w:r>
      <w:r w:rsidR="002D1047">
        <w:rPr>
          <w:i/>
          <w:iCs/>
        </w:rPr>
        <w:t>show</w:t>
      </w:r>
      <w:r w:rsidR="00664FDF" w:rsidRPr="000B62AA">
        <w:rPr>
          <w:i/>
          <w:iCs/>
        </w:rPr>
        <w:t xml:space="preserve"> the class hierarchy and then the detail of each class (with main </w:t>
      </w:r>
      <w:r w:rsidR="009D3FBD" w:rsidRPr="000B62AA">
        <w:rPr>
          <w:i/>
          <w:iCs/>
        </w:rPr>
        <w:t>attributes and operations</w:t>
      </w:r>
      <w:r w:rsidR="00664FDF" w:rsidRPr="000B62AA">
        <w:rPr>
          <w:i/>
          <w:iCs/>
        </w:rPr>
        <w:t>).</w:t>
      </w:r>
      <w:r w:rsidR="00485BB0" w:rsidRPr="000B62AA">
        <w:rPr>
          <w:i/>
          <w:iCs/>
        </w:rPr>
        <w:t xml:space="preserve"> You are encourage</w:t>
      </w:r>
      <w:r w:rsidR="005704BF">
        <w:rPr>
          <w:i/>
          <w:iCs/>
        </w:rPr>
        <w:t>d</w:t>
      </w:r>
      <w:r w:rsidR="00485BB0" w:rsidRPr="000B62AA">
        <w:rPr>
          <w:i/>
          <w:iCs/>
        </w:rPr>
        <w:t xml:space="preserve"> to </w:t>
      </w:r>
      <w:r w:rsidR="00F041C7" w:rsidRPr="000B62AA">
        <w:rPr>
          <w:i/>
          <w:iCs/>
        </w:rPr>
        <w:t>draw</w:t>
      </w:r>
      <w:r w:rsidR="00485BB0" w:rsidRPr="000B62AA">
        <w:rPr>
          <w:i/>
          <w:iCs/>
        </w:rPr>
        <w:t xml:space="preserve"> UML class diagram </w:t>
      </w:r>
      <w:r w:rsidR="00297911" w:rsidRPr="000B62AA">
        <w:rPr>
          <w:i/>
          <w:iCs/>
        </w:rPr>
        <w:t>with Visual Paradigm</w:t>
      </w:r>
      <w:r w:rsidR="00664FDF" w:rsidRPr="000B62AA">
        <w:rPr>
          <w:i/>
          <w:iCs/>
        </w:rPr>
        <w:t>)</w:t>
      </w:r>
      <w:r w:rsidR="008E198B" w:rsidRPr="000B62AA">
        <w:rPr>
          <w:i/>
          <w:iCs/>
        </w:rPr>
        <w:t>.</w:t>
      </w:r>
    </w:p>
    <w:p w:rsidR="00664FDF" w:rsidRPr="000B62AA" w:rsidRDefault="00664FDF" w:rsidP="00C90A74">
      <w:pPr>
        <w:pStyle w:val="NoSpacing"/>
        <w:jc w:val="both"/>
        <w:rPr>
          <w:i/>
          <w:iCs/>
        </w:rPr>
      </w:pPr>
      <w:r w:rsidRPr="000B62AA">
        <w:rPr>
          <w:i/>
          <w:iCs/>
        </w:rPr>
        <w:t>Give the package diagram</w:t>
      </w:r>
      <w:r w:rsidR="001F06E2">
        <w:rPr>
          <w:i/>
          <w:iCs/>
        </w:rPr>
        <w:t xml:space="preserve"> to show the decomposition of your code into packages</w:t>
      </w:r>
      <w:r w:rsidRPr="000B62AA">
        <w:rPr>
          <w:i/>
          <w:iCs/>
        </w:rPr>
        <w:t xml:space="preserve"> (if any).</w:t>
      </w:r>
      <w:r w:rsidR="00941EB0">
        <w:rPr>
          <w:i/>
          <w:iCs/>
        </w:rPr>
        <w:t xml:space="preserve"> Also give a brief description for each package</w:t>
      </w:r>
      <w:r w:rsidR="00096B58">
        <w:rPr>
          <w:i/>
          <w:iCs/>
        </w:rPr>
        <w:t>.</w:t>
      </w:r>
    </w:p>
    <w:p w:rsidR="00664FDF" w:rsidRPr="000B62AA" w:rsidRDefault="009402E7" w:rsidP="00C90A74">
      <w:pPr>
        <w:pStyle w:val="NoSpacing"/>
        <w:jc w:val="both"/>
        <w:rPr>
          <w:i/>
          <w:iCs/>
        </w:rPr>
      </w:pPr>
      <w:r>
        <w:rPr>
          <w:i/>
          <w:iCs/>
        </w:rPr>
        <w:t>G</w:t>
      </w:r>
      <w:r w:rsidR="00664FDF" w:rsidRPr="000B62AA">
        <w:rPr>
          <w:i/>
          <w:iCs/>
        </w:rPr>
        <w:t xml:space="preserve">ive the explanation to describe each figure or each class and </w:t>
      </w:r>
      <w:r w:rsidR="00C92D2E" w:rsidRPr="000B62AA">
        <w:rPr>
          <w:i/>
          <w:iCs/>
        </w:rPr>
        <w:t xml:space="preserve">the reason </w:t>
      </w:r>
      <w:r w:rsidR="004F5F07" w:rsidRPr="000B62AA">
        <w:rPr>
          <w:i/>
          <w:iCs/>
        </w:rPr>
        <w:t xml:space="preserve">for </w:t>
      </w:r>
      <w:r w:rsidR="00626840" w:rsidRPr="000B62AA">
        <w:rPr>
          <w:i/>
          <w:iCs/>
        </w:rPr>
        <w:t>your program's</w:t>
      </w:r>
      <w:r w:rsidR="004F5F07" w:rsidRPr="000B62AA">
        <w:rPr>
          <w:i/>
          <w:iCs/>
        </w:rPr>
        <w:t xml:space="preserve"> </w:t>
      </w:r>
      <w:r w:rsidR="00626840" w:rsidRPr="000B62AA">
        <w:rPr>
          <w:i/>
          <w:iCs/>
        </w:rPr>
        <w:t xml:space="preserve">structural </w:t>
      </w:r>
      <w:r w:rsidR="00517A62" w:rsidRPr="000B62AA">
        <w:rPr>
          <w:i/>
          <w:iCs/>
        </w:rPr>
        <w:t>design</w:t>
      </w:r>
      <w:r w:rsidR="00626840" w:rsidRPr="000B62AA">
        <w:rPr>
          <w:i/>
          <w:iCs/>
        </w:rPr>
        <w:t>.</w:t>
      </w:r>
    </w:p>
    <w:p w:rsidR="009E2114" w:rsidRDefault="00BE672D" w:rsidP="00C90A74">
      <w:pPr>
        <w:pStyle w:val="NoSpacing"/>
        <w:jc w:val="both"/>
        <w:rPr>
          <w:i/>
          <w:iCs/>
        </w:rPr>
      </w:pPr>
      <w:r w:rsidRPr="000B62AA">
        <w:rPr>
          <w:i/>
          <w:iCs/>
        </w:rPr>
        <w:t>Present and give e</w:t>
      </w:r>
      <w:r w:rsidR="00664FDF" w:rsidRPr="000B62AA">
        <w:rPr>
          <w:i/>
          <w:iCs/>
        </w:rPr>
        <w:t>xplan</w:t>
      </w:r>
      <w:r w:rsidRPr="000B62AA">
        <w:rPr>
          <w:i/>
          <w:iCs/>
        </w:rPr>
        <w:t>ation for</w:t>
      </w:r>
      <w:r w:rsidR="00664FDF" w:rsidRPr="000B62AA">
        <w:rPr>
          <w:i/>
          <w:iCs/>
        </w:rPr>
        <w:t xml:space="preserve"> all the design patterns, algorithms you use in </w:t>
      </w:r>
      <w:r w:rsidR="00927C79" w:rsidRPr="000B62AA">
        <w:rPr>
          <w:i/>
          <w:iCs/>
        </w:rPr>
        <w:t>the</w:t>
      </w:r>
      <w:r w:rsidR="00664FDF" w:rsidRPr="000B62AA">
        <w:rPr>
          <w:i/>
          <w:iCs/>
        </w:rPr>
        <w:t xml:space="preserve"> project</w:t>
      </w:r>
      <w:r w:rsidR="00D86B18">
        <w:rPr>
          <w:i/>
          <w:iCs/>
        </w:rPr>
        <w:t>.</w:t>
      </w:r>
      <w:r w:rsidR="009E2114">
        <w:rPr>
          <w:i/>
          <w:iCs/>
        </w:rPr>
        <w:t xml:space="preserve"> </w:t>
      </w:r>
    </w:p>
    <w:p w:rsidR="00ED01D7" w:rsidRDefault="00CD0B96" w:rsidP="002B04D1">
      <w:pPr>
        <w:pStyle w:val="NoSpacing"/>
        <w:rPr>
          <w:i/>
          <w:iCs/>
        </w:rPr>
      </w:pPr>
      <w:r w:rsidRPr="009E2114">
        <w:rPr>
          <w:i/>
          <w:iCs/>
        </w:rPr>
        <w:t>]</w:t>
      </w:r>
    </w:p>
    <w:p w:rsidR="002B04D1" w:rsidRPr="002B04D1" w:rsidRDefault="002B04D1" w:rsidP="002B04D1">
      <w:pPr>
        <w:pStyle w:val="NoSpacing"/>
      </w:pPr>
    </w:p>
    <w:p w:rsidR="00464DE2" w:rsidRDefault="00464DE2">
      <w:pPr>
        <w:rPr>
          <w:rFonts w:asciiTheme="majorHAnsi" w:eastAsiaTheme="majorEastAsia" w:hAnsiTheme="majorHAnsi" w:cstheme="majorBidi"/>
          <w:b/>
          <w:bCs/>
          <w:sz w:val="28"/>
          <w:lang w:val="fr-FR"/>
        </w:rPr>
      </w:pPr>
      <w:r>
        <w:rPr>
          <w:lang w:val="fr-FR"/>
        </w:rPr>
        <w:br w:type="page"/>
      </w:r>
    </w:p>
    <w:p w:rsidR="00ED01D7" w:rsidRPr="002B6706" w:rsidRDefault="00EE492D" w:rsidP="00EE492D">
      <w:pPr>
        <w:pStyle w:val="Heading1"/>
      </w:pPr>
      <w:bookmarkStart w:id="3" w:name="_Toc54770437"/>
      <w:r w:rsidRPr="002B6706">
        <w:lastRenderedPageBreak/>
        <w:t>Impl</w:t>
      </w:r>
      <w:r w:rsidR="0004725E" w:rsidRPr="002B6706">
        <w:t>e</w:t>
      </w:r>
      <w:r w:rsidRPr="002B6706">
        <w:t>mentation</w:t>
      </w:r>
      <w:bookmarkEnd w:id="3"/>
    </w:p>
    <w:p w:rsidR="00EE492D" w:rsidRPr="00191065" w:rsidRDefault="00EE492D" w:rsidP="001F01C0">
      <w:pPr>
        <w:ind w:firstLine="0"/>
        <w:rPr>
          <w:i/>
          <w:iCs/>
        </w:rPr>
      </w:pPr>
      <w:r w:rsidRPr="00191065">
        <w:rPr>
          <w:i/>
          <w:iCs/>
        </w:rPr>
        <w:t>[</w:t>
      </w:r>
      <w:r w:rsidR="001A06CC" w:rsidRPr="00191065">
        <w:rPr>
          <w:i/>
          <w:iCs/>
        </w:rPr>
        <w:t xml:space="preserve"> You present here </w:t>
      </w:r>
      <w:r w:rsidR="002B6706">
        <w:rPr>
          <w:i/>
          <w:iCs/>
        </w:rPr>
        <w:t xml:space="preserve">the way </w:t>
      </w:r>
      <w:r w:rsidR="001A06CC" w:rsidRPr="00191065">
        <w:rPr>
          <w:i/>
          <w:iCs/>
        </w:rPr>
        <w:t xml:space="preserve">you transfer design models </w:t>
      </w:r>
      <w:r w:rsidR="00F608E6">
        <w:rPr>
          <w:i/>
          <w:iCs/>
        </w:rPr>
        <w:t xml:space="preserve">mentioned </w:t>
      </w:r>
      <w:r w:rsidR="001A06CC" w:rsidRPr="00191065">
        <w:rPr>
          <w:i/>
          <w:iCs/>
        </w:rPr>
        <w:t>above into Java code</w:t>
      </w:r>
      <w:r w:rsidRPr="00191065">
        <w:rPr>
          <w:i/>
          <w:iCs/>
        </w:rPr>
        <w:t>]</w:t>
      </w:r>
    </w:p>
    <w:p w:rsidR="00FC03A4" w:rsidRPr="005759E7" w:rsidRDefault="00FC03A4" w:rsidP="00CA2820"/>
    <w:p w:rsidR="009B053D" w:rsidRPr="005759E7" w:rsidRDefault="009B053D" w:rsidP="00CA2820"/>
    <w:p w:rsidR="009B053D" w:rsidRPr="005759E7" w:rsidRDefault="009B053D">
      <w:r w:rsidRPr="005759E7">
        <w:br w:type="page"/>
      </w:r>
    </w:p>
    <w:p w:rsidR="009B053D" w:rsidRPr="009C6678" w:rsidRDefault="005759E7" w:rsidP="00E32ADD">
      <w:pPr>
        <w:pStyle w:val="Heading1"/>
        <w:rPr>
          <w:lang w:val="fr-FR"/>
        </w:rPr>
      </w:pPr>
      <w:bookmarkStart w:id="4" w:name="_Toc54770438"/>
      <w:r>
        <w:rPr>
          <w:lang w:val="fr-FR"/>
        </w:rPr>
        <w:lastRenderedPageBreak/>
        <w:t>Result</w:t>
      </w:r>
      <w:bookmarkEnd w:id="4"/>
    </w:p>
    <w:p w:rsidR="008B0AF5" w:rsidRPr="00BB6C07" w:rsidRDefault="00E32ADD" w:rsidP="00C824D1">
      <w:pPr>
        <w:pStyle w:val="NoSpacing"/>
        <w:rPr>
          <w:i/>
          <w:iCs/>
        </w:rPr>
      </w:pPr>
      <w:r w:rsidRPr="00BB6C07">
        <w:rPr>
          <w:i/>
          <w:iCs/>
        </w:rPr>
        <w:t>[</w:t>
      </w:r>
      <w:r w:rsidR="008B0AF5" w:rsidRPr="00BB6C07">
        <w:rPr>
          <w:i/>
          <w:iCs/>
        </w:rPr>
        <w:t xml:space="preserve">Explain what you have achieved </w:t>
      </w:r>
      <w:r w:rsidR="002A2123" w:rsidRPr="00BB6C07">
        <w:rPr>
          <w:i/>
          <w:iCs/>
        </w:rPr>
        <w:t>until now</w:t>
      </w:r>
      <w:r w:rsidR="008B0AF5" w:rsidRPr="00BB6C07">
        <w:rPr>
          <w:i/>
          <w:iCs/>
        </w:rPr>
        <w:t>, advantages, disadvantages and planned solutions (if possible)</w:t>
      </w:r>
      <w:r w:rsidR="008B0AF5" w:rsidRPr="00BB6C07">
        <w:rPr>
          <w:i/>
          <w:iCs/>
        </w:rPr>
        <w:t>]</w:t>
      </w:r>
    </w:p>
    <w:p w:rsidR="00D82FE3" w:rsidRPr="00FC03A4" w:rsidRDefault="0070124B">
      <w:r w:rsidRPr="00FC03A4">
        <w:br w:type="page"/>
      </w:r>
    </w:p>
    <w:p w:rsidR="00D82FE3" w:rsidRPr="00D82FE3" w:rsidRDefault="00D82FE3" w:rsidP="00D82FE3">
      <w:pPr>
        <w:pStyle w:val="Heading1"/>
        <w:rPr>
          <w:lang w:val="fr-FR"/>
        </w:rPr>
      </w:pPr>
      <w:bookmarkStart w:id="5" w:name="_Toc54770439"/>
      <w:r>
        <w:rPr>
          <w:lang w:val="fr-FR"/>
        </w:rPr>
        <w:lastRenderedPageBreak/>
        <w:t>Plan</w:t>
      </w:r>
      <w:bookmarkEnd w:id="5"/>
      <w:r>
        <w:rPr>
          <w:lang w:val="fr-FR"/>
        </w:rPr>
        <w:t xml:space="preserve"> </w:t>
      </w:r>
    </w:p>
    <w:p w:rsidR="0070124B" w:rsidRPr="00850397" w:rsidRDefault="00D82FE3" w:rsidP="00530956">
      <w:pPr>
        <w:pStyle w:val="NoSpacing"/>
        <w:jc w:val="both"/>
        <w:rPr>
          <w:i/>
          <w:iCs/>
        </w:rPr>
      </w:pPr>
      <w:r w:rsidRPr="00850397">
        <w:rPr>
          <w:i/>
          <w:iCs/>
        </w:rPr>
        <w:t>[</w:t>
      </w:r>
      <w:r w:rsidR="004B32DE" w:rsidRPr="00850397">
        <w:rPr>
          <w:i/>
          <w:iCs/>
        </w:rPr>
        <w:t xml:space="preserve">Give your project plan (in detail) until the end of the project: </w:t>
      </w:r>
      <w:r w:rsidR="002A0A38" w:rsidRPr="00850397">
        <w:rPr>
          <w:i/>
          <w:iCs/>
        </w:rPr>
        <w:t xml:space="preserve">task decomposition, ressources allocation, </w:t>
      </w:r>
      <w:r w:rsidR="004B32DE" w:rsidRPr="00850397">
        <w:rPr>
          <w:i/>
          <w:iCs/>
        </w:rPr>
        <w:t>duration of each task</w:t>
      </w:r>
      <w:r w:rsidR="002A0A38" w:rsidRPr="00850397">
        <w:rPr>
          <w:i/>
          <w:iCs/>
        </w:rPr>
        <w:t>, etc.</w:t>
      </w:r>
      <w:r w:rsidRPr="00850397">
        <w:rPr>
          <w:i/>
          <w:iCs/>
        </w:rPr>
        <w:t xml:space="preserve">] </w:t>
      </w:r>
    </w:p>
    <w:p w:rsidR="00C54186" w:rsidRPr="004B32DE" w:rsidRDefault="00C54186" w:rsidP="00C824D1">
      <w:pPr>
        <w:pStyle w:val="NoSpacing"/>
      </w:pPr>
    </w:p>
    <w:p w:rsidR="00C54186" w:rsidRPr="004B32DE" w:rsidRDefault="00C54186">
      <w:pPr>
        <w:rPr>
          <w:kern w:val="0"/>
        </w:rPr>
      </w:pPr>
      <w:r w:rsidRPr="004B32DE">
        <w:br w:type="page"/>
      </w:r>
    </w:p>
    <w:p w:rsidR="00C54186" w:rsidRPr="00747A84" w:rsidRDefault="00C54186" w:rsidP="00861426">
      <w:pPr>
        <w:pStyle w:val="Heading1"/>
      </w:pPr>
      <w:bookmarkStart w:id="6" w:name="_Toc54770440"/>
      <w:r w:rsidRPr="00747A84">
        <w:lastRenderedPageBreak/>
        <w:t>R</w:t>
      </w:r>
      <w:r w:rsidR="005B48AB" w:rsidRPr="00747A84">
        <w:t>e</w:t>
      </w:r>
      <w:r w:rsidRPr="00747A84">
        <w:t>f</w:t>
      </w:r>
      <w:r w:rsidR="005B48AB" w:rsidRPr="00747A84">
        <w:t>e</w:t>
      </w:r>
      <w:r w:rsidRPr="00747A84">
        <w:t>rences</w:t>
      </w:r>
      <w:bookmarkEnd w:id="6"/>
    </w:p>
    <w:p w:rsidR="0079384A" w:rsidRPr="005255D1" w:rsidRDefault="00861426" w:rsidP="00A315D3">
      <w:pPr>
        <w:jc w:val="both"/>
        <w:rPr>
          <w:i/>
          <w:iCs/>
        </w:rPr>
      </w:pPr>
      <w:r w:rsidRPr="005255D1">
        <w:rPr>
          <w:i/>
          <w:iCs/>
        </w:rPr>
        <w:t>[</w:t>
      </w:r>
      <w:r w:rsidR="00747A84" w:rsidRPr="005255D1">
        <w:rPr>
          <w:i/>
          <w:iCs/>
        </w:rPr>
        <w:t xml:space="preserve">Provide </w:t>
      </w:r>
      <w:r w:rsidR="00747A84" w:rsidRPr="005255D1">
        <w:rPr>
          <w:i/>
          <w:iCs/>
        </w:rPr>
        <w:t>all the resources to use in your project, including existing codes, algorithms used, books, reports, links to consult, etc.</w:t>
      </w:r>
      <w:r w:rsidR="004F41F5" w:rsidRPr="005255D1">
        <w:rPr>
          <w:i/>
          <w:iCs/>
        </w:rPr>
        <w:t xml:space="preserve"> ]</w:t>
      </w:r>
    </w:p>
    <w:p w:rsidR="005255D1" w:rsidRPr="005255D1" w:rsidRDefault="005255D1" w:rsidP="006933BA"/>
    <w:sectPr w:rsidR="005255D1" w:rsidRPr="005255D1">
      <w:headerReference w:type="default" r:id="rId9"/>
      <w:footerReference w:type="even" r:id="rId10"/>
      <w:footerReference w:type="default" r:id="rId11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2E62" w:rsidRDefault="00582E62">
      <w:pPr>
        <w:spacing w:line="240" w:lineRule="auto"/>
      </w:pPr>
      <w:r>
        <w:separator/>
      </w:r>
    </w:p>
  </w:endnote>
  <w:endnote w:type="continuationSeparator" w:id="0">
    <w:p w:rsidR="00582E62" w:rsidRDefault="00582E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600054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E472F" w:rsidRDefault="007E472F" w:rsidP="007376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E472F" w:rsidRDefault="007E472F" w:rsidP="007E47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i/>
        <w:iCs/>
      </w:rPr>
      <w:id w:val="17487699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E472F" w:rsidRPr="00E631B0" w:rsidRDefault="007E472F" w:rsidP="00737618">
        <w:pPr>
          <w:pStyle w:val="Footer"/>
          <w:framePr w:wrap="none" w:vAnchor="text" w:hAnchor="margin" w:xAlign="right" w:y="1"/>
          <w:rPr>
            <w:rStyle w:val="PageNumber"/>
            <w:i/>
            <w:iCs/>
          </w:rPr>
        </w:pPr>
        <w:r w:rsidRPr="00E631B0">
          <w:rPr>
            <w:rStyle w:val="PageNumber"/>
            <w:i/>
            <w:iCs/>
          </w:rPr>
          <w:fldChar w:fldCharType="begin"/>
        </w:r>
        <w:r w:rsidRPr="00E631B0">
          <w:rPr>
            <w:rStyle w:val="PageNumber"/>
            <w:i/>
            <w:iCs/>
          </w:rPr>
          <w:instrText xml:space="preserve"> PAGE </w:instrText>
        </w:r>
        <w:r w:rsidRPr="00E631B0">
          <w:rPr>
            <w:rStyle w:val="PageNumber"/>
            <w:i/>
            <w:iCs/>
          </w:rPr>
          <w:fldChar w:fldCharType="separate"/>
        </w:r>
        <w:r w:rsidRPr="00E631B0">
          <w:rPr>
            <w:rStyle w:val="PageNumber"/>
            <w:i/>
            <w:iCs/>
            <w:noProof/>
          </w:rPr>
          <w:t>3</w:t>
        </w:r>
        <w:r w:rsidRPr="00E631B0">
          <w:rPr>
            <w:rStyle w:val="PageNumber"/>
            <w:i/>
            <w:iCs/>
          </w:rPr>
          <w:fldChar w:fldCharType="end"/>
        </w:r>
      </w:p>
    </w:sdtContent>
  </w:sdt>
  <w:p w:rsidR="007E472F" w:rsidRPr="00E631B0" w:rsidRDefault="007A3530" w:rsidP="003769B3">
    <w:pPr>
      <w:pStyle w:val="Footer"/>
      <w:tabs>
        <w:tab w:val="left" w:pos="247"/>
      </w:tabs>
      <w:ind w:right="360"/>
      <w:rPr>
        <w:i/>
        <w:iCs/>
      </w:rPr>
    </w:pPr>
    <w:r w:rsidRPr="00E631B0">
      <w:rPr>
        <w:i/>
        <w:iCs/>
      </w:rPr>
      <w:t xml:space="preserve">Project </w:t>
    </w:r>
    <w:r w:rsidR="008931FA" w:rsidRPr="00E631B0">
      <w:rPr>
        <w:i/>
        <w:iCs/>
      </w:rPr>
      <w:t>topic</w:t>
    </w:r>
    <w:r w:rsidR="003769B3" w:rsidRPr="00E631B0">
      <w:rPr>
        <w:i/>
        <w:iCs/>
      </w:rPr>
      <w:tab/>
    </w:r>
    <w:r w:rsidR="003769B3" w:rsidRPr="00E631B0">
      <w:rPr>
        <w:i/>
        <w:i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2E62" w:rsidRDefault="00582E62">
      <w:pPr>
        <w:spacing w:line="240" w:lineRule="auto"/>
      </w:pPr>
      <w:r>
        <w:separator/>
      </w:r>
    </w:p>
  </w:footnote>
  <w:footnote w:type="continuationSeparator" w:id="0">
    <w:p w:rsidR="00582E62" w:rsidRDefault="00582E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384A" w:rsidRPr="001F0A6B" w:rsidRDefault="00582E62">
    <w:pPr>
      <w:pStyle w:val="Header"/>
      <w:rPr>
        <w:rStyle w:val="Strong"/>
        <w:i/>
        <w:iCs/>
      </w:rPr>
    </w:pPr>
    <w:sdt>
      <w:sdtPr>
        <w:rPr>
          <w:rStyle w:val="Strong"/>
          <w:i/>
          <w:iCs/>
        </w:rPr>
        <w:alias w:val="Running head"/>
        <w:tag w:val=""/>
        <w:id w:val="1072628492"/>
        <w:placeholder>
          <w:docPart w:val="6B89CCC26258B14785F392323B5C121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2230E" w:rsidRPr="001F0A6B">
          <w:rPr>
            <w:rStyle w:val="Strong"/>
            <w:i/>
            <w:iCs/>
          </w:rPr>
          <w:t>1</w:t>
        </w:r>
        <w:r w:rsidR="009808DF" w:rsidRPr="001F0A6B">
          <w:rPr>
            <w:rStyle w:val="Strong"/>
            <w:i/>
            <w:iCs/>
          </w:rPr>
          <w:t xml:space="preserve">8CLC2-KTPM </w:t>
        </w:r>
        <w:r w:rsidR="00A2230E" w:rsidRPr="001F0A6B">
          <w:rPr>
            <w:rStyle w:val="Strong"/>
            <w:i/>
            <w:iCs/>
          </w:rPr>
          <w:t xml:space="preserve">– </w:t>
        </w:r>
        <w:r w:rsidR="00156C26" w:rsidRPr="001F0A6B">
          <w:rPr>
            <w:rStyle w:val="Strong"/>
            <w:i/>
            <w:iCs/>
          </w:rPr>
          <w:t>JAVA PROGRAMMING</w:t>
        </w:r>
      </w:sdtContent>
    </w:sdt>
    <w:r w:rsidR="00F00F83" w:rsidRPr="001F0A6B">
      <w:rPr>
        <w:rStyle w:val="Strong"/>
        <w:i/>
        <w:iCs/>
      </w:rPr>
      <w:t xml:space="preserve"> </w:t>
    </w:r>
    <w:r w:rsidR="00F00F83" w:rsidRPr="001F0A6B">
      <w:rPr>
        <w:rStyle w:val="Strong"/>
        <w:i/>
        <w:iCs/>
      </w:rPr>
      <w:ptab w:relativeTo="margin" w:alignment="right" w:leader="none"/>
    </w:r>
    <w:r w:rsidR="00156C26" w:rsidRPr="001F0A6B">
      <w:rPr>
        <w:rStyle w:val="Strong"/>
        <w:i/>
        <w:iCs/>
      </w:rPr>
      <w:t>GROUP NAME</w:t>
    </w:r>
  </w:p>
  <w:p w:rsidR="0078321E" w:rsidRPr="001F0A6B" w:rsidRDefault="0078321E">
    <w:pPr>
      <w:pStyle w:val="Header"/>
      <w:rPr>
        <w:i/>
        <w:iCs/>
      </w:rPr>
    </w:pPr>
    <w:r w:rsidRPr="001F0A6B">
      <w:rPr>
        <w:rStyle w:val="Strong"/>
        <w:i/>
        <w:iCs/>
      </w:rPr>
      <w:softHyphen/>
    </w:r>
    <w:r w:rsidRPr="001F0A6B">
      <w:rPr>
        <w:rStyle w:val="Strong"/>
        <w:i/>
        <w:iCs/>
      </w:rPr>
      <w:softHyphen/>
    </w:r>
    <w:r w:rsidRPr="001F0A6B">
      <w:rPr>
        <w:rStyle w:val="Strong"/>
        <w:i/>
        <w:iCs/>
      </w:rPr>
      <w:softHyphen/>
    </w:r>
    <w:r w:rsidRPr="001F0A6B">
      <w:rPr>
        <w:rStyle w:val="Strong"/>
        <w:i/>
        <w:iCs/>
      </w:rPr>
      <w:softHyphen/>
    </w:r>
    <w:r w:rsidRPr="001F0A6B">
      <w:rPr>
        <w:rStyle w:val="Strong"/>
        <w:i/>
        <w:iCs/>
      </w:rPr>
      <w:softHyphen/>
    </w:r>
    <w:r w:rsidRPr="001F0A6B">
      <w:rPr>
        <w:rStyle w:val="Strong"/>
        <w:i/>
        <w:iCs/>
      </w:rPr>
      <w:softHyphen/>
      <w:t>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C943332"/>
    <w:multiLevelType w:val="hybridMultilevel"/>
    <w:tmpl w:val="89B2E32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A7"/>
    <w:rsid w:val="000350A4"/>
    <w:rsid w:val="000351A9"/>
    <w:rsid w:val="00045DBD"/>
    <w:rsid w:val="0004725E"/>
    <w:rsid w:val="000766A0"/>
    <w:rsid w:val="00080465"/>
    <w:rsid w:val="00081D8B"/>
    <w:rsid w:val="00084F63"/>
    <w:rsid w:val="00096B58"/>
    <w:rsid w:val="000B62AA"/>
    <w:rsid w:val="000B72C0"/>
    <w:rsid w:val="00123828"/>
    <w:rsid w:val="00123EB9"/>
    <w:rsid w:val="00156C26"/>
    <w:rsid w:val="001745E7"/>
    <w:rsid w:val="00177F5A"/>
    <w:rsid w:val="00191065"/>
    <w:rsid w:val="0019187D"/>
    <w:rsid w:val="001A06CC"/>
    <w:rsid w:val="001A2231"/>
    <w:rsid w:val="001B1494"/>
    <w:rsid w:val="001B20A7"/>
    <w:rsid w:val="001C50D7"/>
    <w:rsid w:val="001D6ECD"/>
    <w:rsid w:val="001F01C0"/>
    <w:rsid w:val="001F06E2"/>
    <w:rsid w:val="001F0A6B"/>
    <w:rsid w:val="002064E6"/>
    <w:rsid w:val="00294783"/>
    <w:rsid w:val="00297911"/>
    <w:rsid w:val="002A0A38"/>
    <w:rsid w:val="002A2123"/>
    <w:rsid w:val="002A4C7C"/>
    <w:rsid w:val="002A74F7"/>
    <w:rsid w:val="002B04D1"/>
    <w:rsid w:val="002B6706"/>
    <w:rsid w:val="002C1D1B"/>
    <w:rsid w:val="002D1047"/>
    <w:rsid w:val="0031200F"/>
    <w:rsid w:val="00317318"/>
    <w:rsid w:val="00337820"/>
    <w:rsid w:val="00343D14"/>
    <w:rsid w:val="0035760D"/>
    <w:rsid w:val="003611E4"/>
    <w:rsid w:val="00364996"/>
    <w:rsid w:val="003769B3"/>
    <w:rsid w:val="00377E4E"/>
    <w:rsid w:val="003935F0"/>
    <w:rsid w:val="003A2AB4"/>
    <w:rsid w:val="00415CD3"/>
    <w:rsid w:val="00464DE2"/>
    <w:rsid w:val="00466585"/>
    <w:rsid w:val="004709B8"/>
    <w:rsid w:val="00472D29"/>
    <w:rsid w:val="00485BB0"/>
    <w:rsid w:val="004B32DE"/>
    <w:rsid w:val="004C2B2C"/>
    <w:rsid w:val="004D504C"/>
    <w:rsid w:val="004F41F5"/>
    <w:rsid w:val="004F5F07"/>
    <w:rsid w:val="00502992"/>
    <w:rsid w:val="00517A62"/>
    <w:rsid w:val="005231E7"/>
    <w:rsid w:val="005255D1"/>
    <w:rsid w:val="00530956"/>
    <w:rsid w:val="00566EC2"/>
    <w:rsid w:val="005704BF"/>
    <w:rsid w:val="00572980"/>
    <w:rsid w:val="005759E7"/>
    <w:rsid w:val="00582E62"/>
    <w:rsid w:val="00586368"/>
    <w:rsid w:val="005A2147"/>
    <w:rsid w:val="005A7891"/>
    <w:rsid w:val="005A7F81"/>
    <w:rsid w:val="005B48AB"/>
    <w:rsid w:val="005E0CF1"/>
    <w:rsid w:val="005E1DF4"/>
    <w:rsid w:val="00614AC3"/>
    <w:rsid w:val="00626840"/>
    <w:rsid w:val="00642DF6"/>
    <w:rsid w:val="00664FDF"/>
    <w:rsid w:val="00685E09"/>
    <w:rsid w:val="006933BA"/>
    <w:rsid w:val="006A5372"/>
    <w:rsid w:val="006C4E59"/>
    <w:rsid w:val="006D7797"/>
    <w:rsid w:val="006F0DA4"/>
    <w:rsid w:val="0070124B"/>
    <w:rsid w:val="007048A1"/>
    <w:rsid w:val="007070E2"/>
    <w:rsid w:val="00721710"/>
    <w:rsid w:val="00724CF6"/>
    <w:rsid w:val="00732C4B"/>
    <w:rsid w:val="00747A84"/>
    <w:rsid w:val="00753464"/>
    <w:rsid w:val="0076652F"/>
    <w:rsid w:val="007741C9"/>
    <w:rsid w:val="00781212"/>
    <w:rsid w:val="0078321E"/>
    <w:rsid w:val="00787E73"/>
    <w:rsid w:val="0079384A"/>
    <w:rsid w:val="007A3530"/>
    <w:rsid w:val="007B346B"/>
    <w:rsid w:val="007D7F41"/>
    <w:rsid w:val="007E472F"/>
    <w:rsid w:val="00846721"/>
    <w:rsid w:val="00850397"/>
    <w:rsid w:val="00861426"/>
    <w:rsid w:val="00865142"/>
    <w:rsid w:val="00885250"/>
    <w:rsid w:val="00890CA3"/>
    <w:rsid w:val="008931FA"/>
    <w:rsid w:val="00895D0A"/>
    <w:rsid w:val="008B0AF5"/>
    <w:rsid w:val="008B586B"/>
    <w:rsid w:val="008E198B"/>
    <w:rsid w:val="008E43BF"/>
    <w:rsid w:val="00914670"/>
    <w:rsid w:val="00922029"/>
    <w:rsid w:val="00927C79"/>
    <w:rsid w:val="00933863"/>
    <w:rsid w:val="009402E7"/>
    <w:rsid w:val="00941EB0"/>
    <w:rsid w:val="0094330F"/>
    <w:rsid w:val="009455A7"/>
    <w:rsid w:val="009808DF"/>
    <w:rsid w:val="009A1E1C"/>
    <w:rsid w:val="009A6C24"/>
    <w:rsid w:val="009B053D"/>
    <w:rsid w:val="009B668E"/>
    <w:rsid w:val="009C6678"/>
    <w:rsid w:val="009D3FBD"/>
    <w:rsid w:val="009E2114"/>
    <w:rsid w:val="009F4F44"/>
    <w:rsid w:val="00A173A4"/>
    <w:rsid w:val="00A2006A"/>
    <w:rsid w:val="00A2230E"/>
    <w:rsid w:val="00A315D3"/>
    <w:rsid w:val="00A52506"/>
    <w:rsid w:val="00A869EE"/>
    <w:rsid w:val="00AB03D1"/>
    <w:rsid w:val="00AC18DF"/>
    <w:rsid w:val="00B00BEF"/>
    <w:rsid w:val="00B038DA"/>
    <w:rsid w:val="00B121D0"/>
    <w:rsid w:val="00B12FBB"/>
    <w:rsid w:val="00B16014"/>
    <w:rsid w:val="00B73CF4"/>
    <w:rsid w:val="00BB6C07"/>
    <w:rsid w:val="00BC2235"/>
    <w:rsid w:val="00BE0B91"/>
    <w:rsid w:val="00BE672D"/>
    <w:rsid w:val="00C00B21"/>
    <w:rsid w:val="00C12792"/>
    <w:rsid w:val="00C34A20"/>
    <w:rsid w:val="00C54186"/>
    <w:rsid w:val="00C54548"/>
    <w:rsid w:val="00C64DC1"/>
    <w:rsid w:val="00C72EEF"/>
    <w:rsid w:val="00C76D9E"/>
    <w:rsid w:val="00C824D1"/>
    <w:rsid w:val="00C90A74"/>
    <w:rsid w:val="00C90CFA"/>
    <w:rsid w:val="00C92D2E"/>
    <w:rsid w:val="00CA2820"/>
    <w:rsid w:val="00CA55D7"/>
    <w:rsid w:val="00CA5FE3"/>
    <w:rsid w:val="00CB23BD"/>
    <w:rsid w:val="00CB2A50"/>
    <w:rsid w:val="00CB5120"/>
    <w:rsid w:val="00CD0B96"/>
    <w:rsid w:val="00CE0658"/>
    <w:rsid w:val="00CE55B6"/>
    <w:rsid w:val="00D12DB8"/>
    <w:rsid w:val="00D272CE"/>
    <w:rsid w:val="00D303E0"/>
    <w:rsid w:val="00D36E11"/>
    <w:rsid w:val="00D82FE3"/>
    <w:rsid w:val="00D86B18"/>
    <w:rsid w:val="00D91EB9"/>
    <w:rsid w:val="00DC093A"/>
    <w:rsid w:val="00DD2F39"/>
    <w:rsid w:val="00E12E2D"/>
    <w:rsid w:val="00E16DC7"/>
    <w:rsid w:val="00E32ADD"/>
    <w:rsid w:val="00E44AC9"/>
    <w:rsid w:val="00E631B0"/>
    <w:rsid w:val="00E72929"/>
    <w:rsid w:val="00E72F69"/>
    <w:rsid w:val="00E74C24"/>
    <w:rsid w:val="00E74CF6"/>
    <w:rsid w:val="00EA0E79"/>
    <w:rsid w:val="00EA4573"/>
    <w:rsid w:val="00ED01D7"/>
    <w:rsid w:val="00ED16D2"/>
    <w:rsid w:val="00EE492D"/>
    <w:rsid w:val="00F00F83"/>
    <w:rsid w:val="00F041C7"/>
    <w:rsid w:val="00F15F5D"/>
    <w:rsid w:val="00F47357"/>
    <w:rsid w:val="00F608E6"/>
    <w:rsid w:val="00F623D4"/>
    <w:rsid w:val="00F762E3"/>
    <w:rsid w:val="00F923CD"/>
    <w:rsid w:val="00FA2A73"/>
    <w:rsid w:val="00FA4E05"/>
    <w:rsid w:val="00FB0952"/>
    <w:rsid w:val="00FB09DB"/>
    <w:rsid w:val="00FB5180"/>
    <w:rsid w:val="00FC03A4"/>
    <w:rsid w:val="00FC0678"/>
    <w:rsid w:val="00FC7DB7"/>
    <w:rsid w:val="00FD79EC"/>
    <w:rsid w:val="00FE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0CA6A"/>
  <w15:chartTrackingRefBased/>
  <w15:docId w15:val="{3337973E-D1B8-3D49-B365-66348FD0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890CA3"/>
    <w:pPr>
      <w:keepNext/>
      <w:keepLines/>
      <w:spacing w:before="200" w:after="20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890CA3"/>
    <w:rPr>
      <w:rFonts w:asciiTheme="majorHAnsi" w:eastAsiaTheme="majorEastAsia" w:hAnsiTheme="majorHAnsi" w:cstheme="majorBidi"/>
      <w:b/>
      <w:bCs/>
      <w:kern w:val="24"/>
      <w:sz w:val="28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rsid w:val="0070124B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  <w:b/>
      <w:sz w:val="28"/>
    </w:rPr>
  </w:style>
  <w:style w:type="character" w:customStyle="1" w:styleId="TitleChar">
    <w:name w:val="Title Char"/>
    <w:basedOn w:val="DefaultParagraphFont"/>
    <w:link w:val="Title"/>
    <w:uiPriority w:val="1"/>
    <w:rsid w:val="0070124B"/>
    <w:rPr>
      <w:rFonts w:asciiTheme="majorHAnsi" w:eastAsiaTheme="majorEastAsia" w:hAnsiTheme="majorHAnsi" w:cstheme="majorBidi"/>
      <w:b/>
      <w:kern w:val="24"/>
      <w:sz w:val="28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E4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yennguyen1/Library/Containers/com.microsoft.Word/Data/Library/Application%20Support/Microsoft/Office/16.0/DTS/en-US%7bB4E748A6-2CD3-2A42-846B-8AFF565BCAD4%7d/%7b1C3F339B-DB7C-EF4C-AC63-2E478ED54342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A47271AD36ED64480BC9FBBF8FA4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27848-0C1C-3C46-A303-7CC9E2D7F51B}"/>
      </w:docPartPr>
      <w:docPartBody>
        <w:p w:rsidR="00941561" w:rsidRDefault="007A48F3">
          <w:pPr>
            <w:pStyle w:val="1A47271AD36ED64480BC9FBBF8FA4B6E"/>
          </w:pPr>
          <w:r>
            <w:t>[Title Here, up to 12 Words, on One to Two Lines]</w:t>
          </w:r>
        </w:p>
      </w:docPartBody>
    </w:docPart>
    <w:docPart>
      <w:docPartPr>
        <w:name w:val="6B89CCC26258B14785F392323B5C1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A3E2E-DC57-3C43-9866-76B08C12B23A}"/>
      </w:docPartPr>
      <w:docPartBody>
        <w:p w:rsidR="00941561" w:rsidRDefault="007A48F3">
          <w:pPr>
            <w:pStyle w:val="6B89CCC26258B14785F392323B5C1212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F3"/>
    <w:rsid w:val="00354196"/>
    <w:rsid w:val="004113B3"/>
    <w:rsid w:val="007A48F3"/>
    <w:rsid w:val="0094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7271AD36ED64480BC9FBBF8FA4B6E">
    <w:name w:val="1A47271AD36ED64480BC9FBBF8FA4B6E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6B89CCC26258B14785F392323B5C1212">
    <w:name w:val="6B89CCC26258B14785F392323B5C1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18CLC2-KTPM – JAVA PROGRAMMING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E796C8-EE05-AB44-9013-E402147CB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{1C3F339B-DB7C-EF4C-AC63-2E478ED54342}tf10002091.dotx</Template>
  <TotalTime>65</TotalTime>
  <Pages>9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Programming
Report #1: Object-oriented programming
Your project name</dc:title>
  <dc:subject/>
  <dc:creator>Microsoft Office User</dc:creator>
  <cp:keywords/>
  <dc:description/>
  <cp:lastModifiedBy>Nguyen Thi Minh, Tuyen</cp:lastModifiedBy>
  <cp:revision>229</cp:revision>
  <dcterms:created xsi:type="dcterms:W3CDTF">2020-03-31T04:32:00Z</dcterms:created>
  <dcterms:modified xsi:type="dcterms:W3CDTF">2020-10-28T02:46:00Z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